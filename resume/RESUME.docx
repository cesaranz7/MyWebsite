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8A4D0" w14:textId="072A0D79" w:rsidR="001E146B" w:rsidRDefault="00AD152F">
      <w:pPr>
        <w:pStyle w:val="ContactInfo"/>
      </w:pPr>
      <w:r>
        <w:t>6635 Davidson St</w:t>
      </w:r>
    </w:p>
    <w:p w14:paraId="23679F3F" w14:textId="6A7D281C" w:rsidR="00FE7629" w:rsidRDefault="00AD152F">
      <w:pPr>
        <w:pStyle w:val="ContactInfo"/>
      </w:pPr>
      <w:r>
        <w:t>The Colony TX 75056</w:t>
      </w:r>
    </w:p>
    <w:p w14:paraId="59550C00" w14:textId="77777777" w:rsidR="002C42BC" w:rsidRDefault="00021678" w:rsidP="00D6389D">
      <w:pPr>
        <w:pStyle w:val="ContactInfo"/>
      </w:pPr>
      <w:sdt>
        <w:sdtPr>
          <w:alias w:val="Telephone"/>
          <w:tag w:val="Telephone"/>
          <w:id w:val="599758962"/>
          <w:placeholder>
            <w:docPart w:val="12377F00AF3A4EE994AE13E11F5A461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E10D6">
            <w:t>(903)519</w:t>
          </w:r>
          <w:r w:rsidR="00190200">
            <w:t>-</w:t>
          </w:r>
          <w:r w:rsidR="00CE10D6">
            <w:t>3067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52E9E2BD08784CA4BAAE32E8205E1AD9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2EBA4D38" w14:textId="77777777" w:rsidR="002C42BC" w:rsidRDefault="003D608D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cesaranz@hotmail.com</w:t>
          </w:r>
        </w:p>
      </w:sdtContent>
    </w:sdt>
    <w:p w14:paraId="3C31226E" w14:textId="77777777" w:rsidR="002C42BC" w:rsidRDefault="00021678">
      <w:pPr>
        <w:pStyle w:val="Name"/>
      </w:pPr>
      <w:sdt>
        <w:sdtPr>
          <w:alias w:val="Your Name"/>
          <w:tag w:val=""/>
          <w:id w:val="1197042864"/>
          <w:placeholder>
            <w:docPart w:val="5FAF347902914EEBB372E1D6A7F7F81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135FE">
            <w:t>Cesar Anzures</w:t>
          </w:r>
        </w:sdtContent>
      </w:sdt>
    </w:p>
    <w:tbl>
      <w:tblPr>
        <w:tblStyle w:val="ResumeTable"/>
        <w:tblW w:w="4855" w:type="pct"/>
        <w:tblLook w:val="04A0" w:firstRow="1" w:lastRow="0" w:firstColumn="1" w:lastColumn="0" w:noHBand="0" w:noVBand="1"/>
        <w:tblDescription w:val="Resume"/>
      </w:tblPr>
      <w:tblGrid>
        <w:gridCol w:w="1726"/>
        <w:gridCol w:w="456"/>
        <w:gridCol w:w="7606"/>
      </w:tblGrid>
      <w:tr w:rsidR="006A0E75" w14:paraId="4B0D3BDB" w14:textId="77777777" w:rsidTr="006A0E75">
        <w:trPr>
          <w:trHeight w:val="553"/>
        </w:trPr>
        <w:tc>
          <w:tcPr>
            <w:tcW w:w="1726" w:type="dxa"/>
          </w:tcPr>
          <w:p w14:paraId="44029B92" w14:textId="77777777"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56" w:type="dxa"/>
          </w:tcPr>
          <w:p w14:paraId="33170010" w14:textId="77777777" w:rsidR="002C42BC" w:rsidRDefault="002C42BC"/>
        </w:tc>
        <w:tc>
          <w:tcPr>
            <w:tcW w:w="7606" w:type="dxa"/>
          </w:tcPr>
          <w:p w14:paraId="146A3F5B" w14:textId="77777777" w:rsidR="002C42BC" w:rsidRPr="003C13B7" w:rsidRDefault="00A95E01" w:rsidP="00477D61">
            <w:pPr>
              <w:pStyle w:val="ResumeText"/>
              <w:rPr>
                <w:color w:val="577188" w:themeColor="accent1" w:themeShade="BF"/>
              </w:rPr>
            </w:pPr>
            <w:r>
              <w:t xml:space="preserve">To secure a position that will allow me to use my skills and continue to learn new </w:t>
            </w:r>
            <w:r w:rsidR="00FE7629">
              <w:t>abilities</w:t>
            </w:r>
            <w:r>
              <w:t xml:space="preserve"> f</w:t>
            </w:r>
            <w:r w:rsidR="00110710">
              <w:t>or further progress in my career</w:t>
            </w:r>
            <w:r>
              <w:t xml:space="preserve"> and in personal life</w:t>
            </w:r>
            <w:r w:rsidR="003C13B7">
              <w:t xml:space="preserve">. </w:t>
            </w:r>
          </w:p>
        </w:tc>
      </w:tr>
      <w:tr w:rsidR="006A0E75" w14:paraId="66796D76" w14:textId="77777777" w:rsidTr="006A0E75">
        <w:trPr>
          <w:trHeight w:val="1162"/>
        </w:trPr>
        <w:tc>
          <w:tcPr>
            <w:tcW w:w="1726" w:type="dxa"/>
          </w:tcPr>
          <w:p w14:paraId="55BE2A6E" w14:textId="77777777"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56" w:type="dxa"/>
          </w:tcPr>
          <w:p w14:paraId="7B6EB10C" w14:textId="77777777" w:rsidR="002C42BC" w:rsidRDefault="002C42BC"/>
        </w:tc>
        <w:tc>
          <w:tcPr>
            <w:tcW w:w="7606" w:type="dxa"/>
          </w:tcPr>
          <w:p w14:paraId="653CC4A7" w14:textId="29946F09" w:rsidR="004E092E" w:rsidRDefault="00057491" w:rsidP="004E092E">
            <w:pPr>
              <w:pStyle w:val="ResumeText"/>
            </w:pPr>
            <w:r>
              <w:t xml:space="preserve">HTML, </w:t>
            </w:r>
            <w:r w:rsidR="008307E2">
              <w:t>CSS,</w:t>
            </w:r>
            <w:r w:rsidR="004E092E">
              <w:t xml:space="preserve"> </w:t>
            </w:r>
            <w:r w:rsidR="00432D54">
              <w:t>OOP Languages</w:t>
            </w:r>
          </w:p>
          <w:p w14:paraId="53607B0F" w14:textId="46A957C7" w:rsidR="006E1FE4" w:rsidRDefault="00432D54" w:rsidP="00F135FE">
            <w:pPr>
              <w:pStyle w:val="ResumeText"/>
            </w:pPr>
            <w:r>
              <w:t>Jquery, AngularJS</w:t>
            </w:r>
          </w:p>
          <w:p w14:paraId="1AAD840E" w14:textId="77777777" w:rsidR="00157880" w:rsidRDefault="00F135FE" w:rsidP="00F135FE">
            <w:pPr>
              <w:pStyle w:val="ResumeText"/>
            </w:pPr>
            <w:r>
              <w:t>E</w:t>
            </w:r>
            <w:r w:rsidR="00157880">
              <w:t>xceptional communication skills</w:t>
            </w:r>
          </w:p>
          <w:p w14:paraId="24D3A54E" w14:textId="7A2F7C30" w:rsidR="0050375A" w:rsidRDefault="00262428" w:rsidP="00F135FE">
            <w:pPr>
              <w:pStyle w:val="ResumeText"/>
            </w:pPr>
            <w:r>
              <w:t>Always learning something new</w:t>
            </w:r>
          </w:p>
        </w:tc>
      </w:tr>
      <w:tr w:rsidR="006A0E75" w14:paraId="777AA752" w14:textId="77777777" w:rsidTr="006A0E75">
        <w:trPr>
          <w:trHeight w:val="2680"/>
        </w:trPr>
        <w:tc>
          <w:tcPr>
            <w:tcW w:w="1726" w:type="dxa"/>
          </w:tcPr>
          <w:p w14:paraId="5B6936AF" w14:textId="77777777"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456" w:type="dxa"/>
          </w:tcPr>
          <w:p w14:paraId="6E63CA36" w14:textId="77777777" w:rsidR="002C42BC" w:rsidRDefault="002C42BC"/>
        </w:tc>
        <w:tc>
          <w:tcPr>
            <w:tcW w:w="760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15:color w:val="C0C0C0"/>
                  <w15:repeatingSectionItem/>
                </w:sdtPr>
                <w:sdtEndPr/>
                <w:sdtContent>
                  <w:p w14:paraId="05517660" w14:textId="75EF16E7" w:rsidR="00681921" w:rsidRDefault="006A0E75" w:rsidP="00681921">
                    <w:pPr>
                      <w:pStyle w:val="Heading2"/>
                    </w:pPr>
                    <w:r>
                      <w:t>bloc, inc.</w:t>
                    </w:r>
                  </w:p>
                  <w:p w14:paraId="213704FD" w14:textId="27F08E3F" w:rsidR="00E61671" w:rsidRDefault="006A0E75">
                    <w:r>
                      <w:t>07/16</w:t>
                    </w:r>
                    <w:r w:rsidR="00326FAA">
                      <w:t xml:space="preserve"> </w:t>
                    </w:r>
                    <w:r w:rsidR="008F3FAE">
                      <w:t>- Current</w:t>
                    </w:r>
                  </w:p>
                  <w:p w14:paraId="56C715A8" w14:textId="05F884F0" w:rsidR="002C42BC" w:rsidRDefault="006A0E75">
                    <w:r>
                      <w:t xml:space="preserve">Remote </w:t>
                    </w:r>
                    <w:r w:rsidR="00262428" w:rsidRPr="006A0E75">
                      <w:t>Two-year</w:t>
                    </w:r>
                    <w:r w:rsidRPr="006A0E75">
                      <w:t xml:space="preserve"> remote apprenticeship with professional software developer covering Bloc's curriculum of full stack web development principles and technologies.</w:t>
                    </w:r>
                  </w:p>
                </w:sdtContent>
              </w:sdt>
              <w:p w14:paraId="00C71FDD" w14:textId="77777777" w:rsidR="006A0E75" w:rsidRDefault="006A0E75" w:rsidP="006A0E75">
                <w:pPr>
                  <w:pStyle w:val="Heading2"/>
                </w:pPr>
                <w:r>
                  <w:t>business development center at toyota of stamford</w:t>
                </w:r>
              </w:p>
              <w:p w14:paraId="721E2072" w14:textId="314A0AE6" w:rsidR="006A0E75" w:rsidRDefault="006A0E75" w:rsidP="006A0E75">
                <w:r>
                  <w:t>10/16</w:t>
                </w:r>
                <w:r w:rsidR="00326FAA">
                  <w:t xml:space="preserve"> </w:t>
                </w:r>
                <w:r>
                  <w:t>- Current</w:t>
                </w:r>
              </w:p>
              <w:p w14:paraId="08CFBA57" w14:textId="77777777" w:rsidR="006A0E75" w:rsidRDefault="006A0E75" w:rsidP="006A0E75">
                <w:r>
                  <w:t>Work in the BDC department making phone calls and making appointments for service and sales.</w:t>
                </w:r>
              </w:p>
              <w:p w14:paraId="3088498E" w14:textId="2937EF48" w:rsidR="002C42BC" w:rsidRDefault="00021678" w:rsidP="00A95E01"/>
            </w:sdtContent>
          </w:sdt>
        </w:tc>
      </w:tr>
      <w:tr w:rsidR="006A0E75" w14:paraId="2FAD6200" w14:textId="77777777" w:rsidTr="006A0E75">
        <w:trPr>
          <w:trHeight w:val="774"/>
        </w:trPr>
        <w:tc>
          <w:tcPr>
            <w:tcW w:w="1726" w:type="dxa"/>
          </w:tcPr>
          <w:p w14:paraId="3771F3B8" w14:textId="77777777" w:rsidR="002C42BC" w:rsidRDefault="00414819">
            <w:pPr>
              <w:pStyle w:val="Heading1"/>
            </w:pPr>
            <w:r>
              <w:t>Education</w:t>
            </w:r>
          </w:p>
        </w:tc>
        <w:tc>
          <w:tcPr>
            <w:tcW w:w="456" w:type="dxa"/>
          </w:tcPr>
          <w:p w14:paraId="299FA84C" w14:textId="77777777" w:rsidR="002C42BC" w:rsidRDefault="002C42BC"/>
        </w:tc>
        <w:tc>
          <w:tcPr>
            <w:tcW w:w="760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15:repeatingSectionItem/>
                </w:sdtPr>
                <w:sdtEndPr/>
                <w:sdtContent>
                  <w:p w14:paraId="6D0825E7" w14:textId="61F605C6" w:rsidR="00F135FE" w:rsidRDefault="007A0E13" w:rsidP="00135CD7">
                    <w:pPr>
                      <w:pStyle w:val="Heading2"/>
                    </w:pPr>
                    <w:r>
                      <w:t>current student at bloc</w:t>
                    </w:r>
                  </w:p>
                  <w:p w14:paraId="6CA2F4E5" w14:textId="77777777" w:rsidR="008F3FAE" w:rsidRDefault="008F3FAE" w:rsidP="00F135FE">
                    <w:r>
                      <w:t>Software Engineering Track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03851571"/>
                  <w15:repeatingSectionItem/>
                </w:sdtPr>
                <w:sdtEndPr/>
                <w:sdtContent>
                  <w:p w14:paraId="4299D746" w14:textId="77777777" w:rsidR="008F3FAE" w:rsidRDefault="008F3FAE" w:rsidP="00135CD7">
                    <w:pPr>
                      <w:pStyle w:val="Heading2"/>
                    </w:pPr>
                    <w:r>
                      <w:t>Navarro college, Corsicana, tx</w:t>
                    </w:r>
                  </w:p>
                  <w:p w14:paraId="22E4696E" w14:textId="77777777" w:rsidR="002C42BC" w:rsidRDefault="008F3FAE" w:rsidP="00F135FE">
                    <w:r>
                      <w:t>Associates of Arts in General Studies</w:t>
                    </w:r>
                  </w:p>
                </w:sdtContent>
              </w:sdt>
            </w:sdtContent>
          </w:sdt>
        </w:tc>
      </w:tr>
      <w:tr w:rsidR="006A0E75" w14:paraId="3F8793ED" w14:textId="77777777" w:rsidTr="006A0E75">
        <w:trPr>
          <w:trHeight w:val="542"/>
        </w:trPr>
        <w:tc>
          <w:tcPr>
            <w:tcW w:w="1726" w:type="dxa"/>
          </w:tcPr>
          <w:p w14:paraId="299566F4" w14:textId="77777777" w:rsidR="002C42BC" w:rsidRDefault="00414819">
            <w:pPr>
              <w:pStyle w:val="Heading1"/>
            </w:pPr>
            <w:r>
              <w:t>Communication</w:t>
            </w:r>
          </w:p>
        </w:tc>
        <w:tc>
          <w:tcPr>
            <w:tcW w:w="456" w:type="dxa"/>
          </w:tcPr>
          <w:p w14:paraId="639B6705" w14:textId="77777777" w:rsidR="002C42BC" w:rsidRDefault="002C42BC"/>
        </w:tc>
        <w:tc>
          <w:tcPr>
            <w:tcW w:w="7606" w:type="dxa"/>
          </w:tcPr>
          <w:p w14:paraId="5BCC167D" w14:textId="3A883D79" w:rsidR="002C42BC" w:rsidRDefault="00057491" w:rsidP="00A95E01">
            <w:pPr>
              <w:pStyle w:val="ResumeText"/>
            </w:pPr>
            <w:r>
              <w:t xml:space="preserve">Currently completing software engineering track </w:t>
            </w:r>
            <w:r w:rsidR="002E62F3">
              <w:t>on Bloc</w:t>
            </w:r>
            <w:r>
              <w:t xml:space="preserve"> mentorship program.</w:t>
            </w:r>
          </w:p>
        </w:tc>
      </w:tr>
      <w:tr w:rsidR="006A0E75" w14:paraId="6A0D15F6" w14:textId="77777777" w:rsidTr="006A0E75">
        <w:trPr>
          <w:trHeight w:val="1627"/>
        </w:trPr>
        <w:tc>
          <w:tcPr>
            <w:tcW w:w="1726" w:type="dxa"/>
          </w:tcPr>
          <w:p w14:paraId="4F42AEC2" w14:textId="77777777" w:rsidR="002C42BC" w:rsidRDefault="00414819">
            <w:pPr>
              <w:pStyle w:val="Heading1"/>
            </w:pPr>
            <w:r>
              <w:t>References</w:t>
            </w:r>
          </w:p>
        </w:tc>
        <w:tc>
          <w:tcPr>
            <w:tcW w:w="456" w:type="dxa"/>
          </w:tcPr>
          <w:p w14:paraId="4C372324" w14:textId="77777777" w:rsidR="002C42BC" w:rsidRDefault="002C42BC"/>
        </w:tc>
        <w:tc>
          <w:tcPr>
            <w:tcW w:w="760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15:color w:val="C0C0C0"/>
                  <w15:repeatingSectionItem/>
                </w:sdtPr>
                <w:sdtEndPr/>
                <w:sdtContent>
                  <w:p w14:paraId="7A4BEDAC" w14:textId="3CE1523C" w:rsidR="002C42BC" w:rsidRDefault="002E2BAA" w:rsidP="00D0083B">
                    <w:pPr>
                      <w:pStyle w:val="Heading2"/>
                    </w:pPr>
                    <w:r>
                      <w:t>Steve sentemenes</w:t>
                    </w:r>
                    <w:r w:rsidR="00692D4C">
                      <w:t xml:space="preserve">, </w:t>
                    </w:r>
                    <w:r>
                      <w:t>internet sales manager at toyota of stamford</w:t>
                    </w:r>
                    <w:bookmarkStart w:id="0" w:name="_GoBack"/>
                    <w:bookmarkEnd w:id="0"/>
                  </w:p>
                  <w:p w14:paraId="4DE9D845" w14:textId="7AD93FC5" w:rsidR="00135CD7" w:rsidRDefault="002E2BAA" w:rsidP="00F135FE">
                    <w:r>
                      <w:t>(203</w:t>
                    </w:r>
                    <w:r w:rsidR="00F135FE">
                      <w:t>)</w:t>
                    </w:r>
                    <w:r>
                      <w:t>969-6194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720817334"/>
                  <w15:color w:val="C0C0C0"/>
                  <w15:repeatingSectionItem/>
                </w:sdtPr>
                <w:sdtEndPr/>
                <w:sdtContent>
                  <w:p w14:paraId="1F1AA16A" w14:textId="77777777" w:rsidR="00AB27A7" w:rsidRDefault="000756D5" w:rsidP="00D0083B">
                    <w:pPr>
                      <w:pStyle w:val="Heading2"/>
                    </w:pPr>
                    <w:r>
                      <w:t>Austin Sloan</w:t>
                    </w:r>
                    <w:r w:rsidR="00D0083B">
                      <w:t xml:space="preserve">, </w:t>
                    </w:r>
                    <w:r>
                      <w:t>Associate at Alvarez &amp; Marsal</w:t>
                    </w:r>
                  </w:p>
                  <w:p w14:paraId="5BAF2AE2" w14:textId="749976D4" w:rsidR="002C42BC" w:rsidRPr="000756D5" w:rsidRDefault="000756D5" w:rsidP="000756D5">
                    <w:r>
                      <w:t>(</w:t>
                    </w:r>
                    <w:r w:rsidR="00AB27A7">
                      <w:t>214)991-8632</w:t>
                    </w:r>
                  </w:p>
                </w:sdtContent>
              </w:sdt>
            </w:sdtContent>
          </w:sdt>
        </w:tc>
      </w:tr>
    </w:tbl>
    <w:p w14:paraId="131073DC" w14:textId="77777777" w:rsidR="002C42BC" w:rsidRDefault="002C42BC"/>
    <w:sectPr w:rsidR="002C42BC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BA49E" w14:textId="77777777" w:rsidR="00021678" w:rsidRDefault="00021678">
      <w:pPr>
        <w:spacing w:before="0" w:after="0" w:line="240" w:lineRule="auto"/>
      </w:pPr>
      <w:r>
        <w:separator/>
      </w:r>
    </w:p>
  </w:endnote>
  <w:endnote w:type="continuationSeparator" w:id="0">
    <w:p w14:paraId="5DD4FEC5" w14:textId="77777777" w:rsidR="00021678" w:rsidRDefault="000216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FBF17" w14:textId="77777777"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A0E7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2171E" w14:textId="77777777" w:rsidR="00021678" w:rsidRDefault="00021678">
      <w:pPr>
        <w:spacing w:before="0" w:after="0" w:line="240" w:lineRule="auto"/>
      </w:pPr>
      <w:r>
        <w:separator/>
      </w:r>
    </w:p>
  </w:footnote>
  <w:footnote w:type="continuationSeparator" w:id="0">
    <w:p w14:paraId="0524EB05" w14:textId="77777777" w:rsidR="00021678" w:rsidRDefault="0002167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FE"/>
    <w:rsid w:val="00016B6A"/>
    <w:rsid w:val="0001798D"/>
    <w:rsid w:val="00021678"/>
    <w:rsid w:val="00057491"/>
    <w:rsid w:val="000648F3"/>
    <w:rsid w:val="0007276D"/>
    <w:rsid w:val="000756D5"/>
    <w:rsid w:val="00110710"/>
    <w:rsid w:val="00112538"/>
    <w:rsid w:val="0012071A"/>
    <w:rsid w:val="00135CD7"/>
    <w:rsid w:val="00157880"/>
    <w:rsid w:val="001755C2"/>
    <w:rsid w:val="00190200"/>
    <w:rsid w:val="00195F39"/>
    <w:rsid w:val="001A7994"/>
    <w:rsid w:val="001E146B"/>
    <w:rsid w:val="00202A01"/>
    <w:rsid w:val="00212FEE"/>
    <w:rsid w:val="00262428"/>
    <w:rsid w:val="002C42BC"/>
    <w:rsid w:val="002D2FA8"/>
    <w:rsid w:val="002D3601"/>
    <w:rsid w:val="002E2BAA"/>
    <w:rsid w:val="002E475D"/>
    <w:rsid w:val="002E62F3"/>
    <w:rsid w:val="002F5A5F"/>
    <w:rsid w:val="00303F3A"/>
    <w:rsid w:val="00310F89"/>
    <w:rsid w:val="00313077"/>
    <w:rsid w:val="00326FAA"/>
    <w:rsid w:val="00327DFC"/>
    <w:rsid w:val="003A1954"/>
    <w:rsid w:val="003C13B7"/>
    <w:rsid w:val="003D608D"/>
    <w:rsid w:val="0041373F"/>
    <w:rsid w:val="00414819"/>
    <w:rsid w:val="00432D54"/>
    <w:rsid w:val="00477D61"/>
    <w:rsid w:val="004E092E"/>
    <w:rsid w:val="0050375A"/>
    <w:rsid w:val="00530F44"/>
    <w:rsid w:val="005370E4"/>
    <w:rsid w:val="00551083"/>
    <w:rsid w:val="00681921"/>
    <w:rsid w:val="00692D4C"/>
    <w:rsid w:val="006A0E75"/>
    <w:rsid w:val="006E1FE4"/>
    <w:rsid w:val="006F4AD4"/>
    <w:rsid w:val="00726DE2"/>
    <w:rsid w:val="00764B84"/>
    <w:rsid w:val="007A0E13"/>
    <w:rsid w:val="007E29AA"/>
    <w:rsid w:val="007E5195"/>
    <w:rsid w:val="007F2FDD"/>
    <w:rsid w:val="008307E2"/>
    <w:rsid w:val="0089635B"/>
    <w:rsid w:val="008976F3"/>
    <w:rsid w:val="008C3623"/>
    <w:rsid w:val="008F3FAE"/>
    <w:rsid w:val="00923840"/>
    <w:rsid w:val="00981C76"/>
    <w:rsid w:val="009A3C23"/>
    <w:rsid w:val="009A7E50"/>
    <w:rsid w:val="00A1081F"/>
    <w:rsid w:val="00A44879"/>
    <w:rsid w:val="00A4621C"/>
    <w:rsid w:val="00A47C24"/>
    <w:rsid w:val="00A61DC3"/>
    <w:rsid w:val="00A845BB"/>
    <w:rsid w:val="00A92CDE"/>
    <w:rsid w:val="00A95E01"/>
    <w:rsid w:val="00AA6944"/>
    <w:rsid w:val="00AB27A7"/>
    <w:rsid w:val="00AD152F"/>
    <w:rsid w:val="00AE2ADC"/>
    <w:rsid w:val="00AF3F2E"/>
    <w:rsid w:val="00B435E5"/>
    <w:rsid w:val="00B913A5"/>
    <w:rsid w:val="00BA7B6D"/>
    <w:rsid w:val="00C50514"/>
    <w:rsid w:val="00C804D3"/>
    <w:rsid w:val="00C82BA7"/>
    <w:rsid w:val="00C9726D"/>
    <w:rsid w:val="00CA28C1"/>
    <w:rsid w:val="00CD4049"/>
    <w:rsid w:val="00CE10D6"/>
    <w:rsid w:val="00D0083B"/>
    <w:rsid w:val="00D6389D"/>
    <w:rsid w:val="00D848E8"/>
    <w:rsid w:val="00D9234F"/>
    <w:rsid w:val="00DF01E3"/>
    <w:rsid w:val="00E0784F"/>
    <w:rsid w:val="00E10767"/>
    <w:rsid w:val="00E61671"/>
    <w:rsid w:val="00E63CE9"/>
    <w:rsid w:val="00EC6097"/>
    <w:rsid w:val="00EE184F"/>
    <w:rsid w:val="00F135FE"/>
    <w:rsid w:val="00FA678E"/>
    <w:rsid w:val="00FD474E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E36DC"/>
  <w15:chartTrackingRefBased/>
  <w15:docId w15:val="{D39D0816-EE3F-4BB1-A389-C9150E30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esar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377F00AF3A4EE994AE13E11F5A4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53C3-DB14-458B-BBBC-CABC23C4543B}"/>
      </w:docPartPr>
      <w:docPartBody>
        <w:p w:rsidR="00E42C5D" w:rsidRDefault="00935A50">
          <w:pPr>
            <w:pStyle w:val="12377F00AF3A4EE994AE13E11F5A4611"/>
          </w:pPr>
          <w:r>
            <w:t>[Telephone]</w:t>
          </w:r>
        </w:p>
      </w:docPartBody>
    </w:docPart>
    <w:docPart>
      <w:docPartPr>
        <w:name w:val="52E9E2BD08784CA4BAAE32E8205E1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303E1-9998-4F7E-BFAC-BE69F8F07100}"/>
      </w:docPartPr>
      <w:docPartBody>
        <w:p w:rsidR="00E42C5D" w:rsidRDefault="00935A50">
          <w:pPr>
            <w:pStyle w:val="52E9E2BD08784CA4BAAE32E8205E1AD9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5FAF347902914EEBB372E1D6A7F7F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9C543-FDA3-4427-B255-9E68238B9481}"/>
      </w:docPartPr>
      <w:docPartBody>
        <w:p w:rsidR="00E42C5D" w:rsidRDefault="00935A50">
          <w:pPr>
            <w:pStyle w:val="5FAF347902914EEBB372E1D6A7F7F81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50"/>
    <w:rsid w:val="00005183"/>
    <w:rsid w:val="00014C4B"/>
    <w:rsid w:val="000305AC"/>
    <w:rsid w:val="00032EB6"/>
    <w:rsid w:val="000A54CD"/>
    <w:rsid w:val="00133223"/>
    <w:rsid w:val="001A329C"/>
    <w:rsid w:val="001E5D67"/>
    <w:rsid w:val="00316E0A"/>
    <w:rsid w:val="003B09AE"/>
    <w:rsid w:val="003E3202"/>
    <w:rsid w:val="00427B5F"/>
    <w:rsid w:val="00474C3E"/>
    <w:rsid w:val="00531C30"/>
    <w:rsid w:val="005B7375"/>
    <w:rsid w:val="00632C85"/>
    <w:rsid w:val="00693CDE"/>
    <w:rsid w:val="006E1381"/>
    <w:rsid w:val="006F19AC"/>
    <w:rsid w:val="007B0995"/>
    <w:rsid w:val="007D202B"/>
    <w:rsid w:val="00820474"/>
    <w:rsid w:val="008F1EEC"/>
    <w:rsid w:val="00935A50"/>
    <w:rsid w:val="009940CB"/>
    <w:rsid w:val="009E4D54"/>
    <w:rsid w:val="009F7388"/>
    <w:rsid w:val="00A36633"/>
    <w:rsid w:val="00A71F61"/>
    <w:rsid w:val="00A72527"/>
    <w:rsid w:val="00A82B0D"/>
    <w:rsid w:val="00AA16E6"/>
    <w:rsid w:val="00AF45E7"/>
    <w:rsid w:val="00B04DB0"/>
    <w:rsid w:val="00B57170"/>
    <w:rsid w:val="00C231B7"/>
    <w:rsid w:val="00C84BD1"/>
    <w:rsid w:val="00CF0CDA"/>
    <w:rsid w:val="00D620F9"/>
    <w:rsid w:val="00E33BC0"/>
    <w:rsid w:val="00E42C5D"/>
    <w:rsid w:val="00E47D0C"/>
    <w:rsid w:val="00EB1743"/>
    <w:rsid w:val="00F75468"/>
    <w:rsid w:val="00F8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DCCB1982D477C8070ABE802698395">
    <w:name w:val="34BDCCB1982D477C8070ABE802698395"/>
  </w:style>
  <w:style w:type="paragraph" w:customStyle="1" w:styleId="110086917B744398B1F9A99C62F4741F">
    <w:name w:val="110086917B744398B1F9A99C62F4741F"/>
  </w:style>
  <w:style w:type="paragraph" w:customStyle="1" w:styleId="12377F00AF3A4EE994AE13E11F5A4611">
    <w:name w:val="12377F00AF3A4EE994AE13E11F5A4611"/>
  </w:style>
  <w:style w:type="paragraph" w:customStyle="1" w:styleId="F367065888524EDDA8DEF59904471E7D">
    <w:name w:val="F367065888524EDDA8DEF59904471E7D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2E9E2BD08784CA4BAAE32E8205E1AD9">
    <w:name w:val="52E9E2BD08784CA4BAAE32E8205E1AD9"/>
  </w:style>
  <w:style w:type="paragraph" w:customStyle="1" w:styleId="5FAF347902914EEBB372E1D6A7F7F81D">
    <w:name w:val="5FAF347902914EEBB372E1D6A7F7F81D"/>
  </w:style>
  <w:style w:type="paragraph" w:customStyle="1" w:styleId="89A78BF3293F46148928195E0AEA777B">
    <w:name w:val="89A78BF3293F46148928195E0AEA777B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7A265AC0D7BD437F853536806079E785">
    <w:name w:val="7A265AC0D7BD437F853536806079E785"/>
  </w:style>
  <w:style w:type="character" w:styleId="PlaceholderText">
    <w:name w:val="Placeholder Text"/>
    <w:basedOn w:val="DefaultParagraphFont"/>
    <w:uiPriority w:val="99"/>
    <w:semiHidden/>
    <w:rsid w:val="006E1381"/>
    <w:rPr>
      <w:color w:val="808080"/>
    </w:rPr>
  </w:style>
  <w:style w:type="paragraph" w:customStyle="1" w:styleId="FAA1770A8405486CBED163B7D32FAD17">
    <w:name w:val="FAA1770A8405486CBED163B7D32FAD17"/>
  </w:style>
  <w:style w:type="paragraph" w:customStyle="1" w:styleId="662517DB8C5844A3966C1E12597F02BD">
    <w:name w:val="662517DB8C5844A3966C1E12597F02BD"/>
  </w:style>
  <w:style w:type="paragraph" w:customStyle="1" w:styleId="FDBD4B3472734BEAA85B255E986C352B">
    <w:name w:val="FDBD4B3472734BEAA85B255E986C352B"/>
  </w:style>
  <w:style w:type="paragraph" w:customStyle="1" w:styleId="1833732168BB4DA695E15435F139BE64">
    <w:name w:val="1833732168BB4DA695E15435F139BE64"/>
  </w:style>
  <w:style w:type="paragraph" w:customStyle="1" w:styleId="2618C406A15D42158853E65FF20E8F78">
    <w:name w:val="2618C406A15D42158853E65FF20E8F78"/>
  </w:style>
  <w:style w:type="paragraph" w:customStyle="1" w:styleId="77E8DA69F7CB42A2A8E7C83C37D7747A">
    <w:name w:val="77E8DA69F7CB42A2A8E7C83C37D7747A"/>
  </w:style>
  <w:style w:type="paragraph" w:customStyle="1" w:styleId="0B38107B648B412BA4FFADE8050AAE1A">
    <w:name w:val="0B38107B648B412BA4FFADE8050AAE1A"/>
  </w:style>
  <w:style w:type="paragraph" w:customStyle="1" w:styleId="0F511FC0DAED4492BEE2C8D351D69696">
    <w:name w:val="0F511FC0DAED4492BEE2C8D351D69696"/>
  </w:style>
  <w:style w:type="paragraph" w:customStyle="1" w:styleId="7D9AA65CC706418BB33CB33FDA4E53E1">
    <w:name w:val="7D9AA65CC706418BB33CB33FDA4E53E1"/>
  </w:style>
  <w:style w:type="paragraph" w:customStyle="1" w:styleId="297729319EE7455B93724E011A78D681">
    <w:name w:val="297729319EE7455B93724E011A78D681"/>
  </w:style>
  <w:style w:type="paragraph" w:customStyle="1" w:styleId="8A645D544FCC4F9D8FEEC6207637DE6B">
    <w:name w:val="8A645D544FCC4F9D8FEEC6207637DE6B"/>
  </w:style>
  <w:style w:type="paragraph" w:customStyle="1" w:styleId="904E8FD578374DA4BC5BD5C4C81AFC89">
    <w:name w:val="904E8FD578374DA4BC5BD5C4C81AFC89"/>
    <w:rsid w:val="00F80D74"/>
  </w:style>
  <w:style w:type="paragraph" w:customStyle="1" w:styleId="46ABC00AB4B64CE28254B41D1F841662">
    <w:name w:val="46ABC00AB4B64CE28254B41D1F841662"/>
    <w:rsid w:val="00B57170"/>
  </w:style>
  <w:style w:type="paragraph" w:customStyle="1" w:styleId="B51FD1D304E9488B99D832AE4AB72FEB">
    <w:name w:val="B51FD1D304E9488B99D832AE4AB72FEB"/>
    <w:rsid w:val="001A329C"/>
  </w:style>
  <w:style w:type="paragraph" w:customStyle="1" w:styleId="5D0248D7CF14784AAC89FEAB0D66258C">
    <w:name w:val="5D0248D7CF14784AAC89FEAB0D66258C"/>
    <w:rsid w:val="006E138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3215 W 8th Ave</CompanyAddress>
  <CompanyPhone>(903)519-3067</CompanyPhone>
  <CompanyFax/>
  <CompanyEmail>cesaranz@hotmail.com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C:\Users\Cesar\AppData\Roaming\Microsoft\Templates\Basic resume (Timeless design).dotx</Template>
  <TotalTime>1039</TotalTime>
  <Pages>1</Pages>
  <Words>168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Anzures</dc:creator>
  <cp:keywords/>
  <cp:lastModifiedBy>Cesar Anzures</cp:lastModifiedBy>
  <cp:revision>52</cp:revision>
  <dcterms:created xsi:type="dcterms:W3CDTF">2013-12-18T17:51:00Z</dcterms:created>
  <dcterms:modified xsi:type="dcterms:W3CDTF">2018-02-03T03:06:00Z</dcterms:modified>
  <cp:category>Corsicana TX, 75110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